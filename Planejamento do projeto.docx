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43EE" w14:textId="77777777" w:rsidR="00595008" w:rsidRDefault="000E0C3A" w:rsidP="000E0C3A">
      <w:pPr>
        <w:pStyle w:val="Ttulo"/>
        <w:rPr>
          <w:lang w:val="pt-BR"/>
        </w:rPr>
      </w:pPr>
      <w:r>
        <w:rPr>
          <w:lang w:val="pt-BR"/>
        </w:rPr>
        <w:t>Planejamento do projeto</w:t>
      </w:r>
    </w:p>
    <w:p w14:paraId="4513E4BE" w14:textId="77777777" w:rsidR="000E0C3A" w:rsidRPr="00C50515" w:rsidRDefault="000E0C3A" w:rsidP="000E0C3A">
      <w:pPr>
        <w:pStyle w:val="Ttulo"/>
        <w:rPr>
          <w:lang w:val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ela de anotações da apresentação"/>
      </w:tblPr>
      <w:tblGrid>
        <w:gridCol w:w="2190"/>
        <w:gridCol w:w="6826"/>
      </w:tblGrid>
      <w:tr w:rsidR="00595008" w:rsidRPr="00C50515" w14:paraId="2EEB25A7" w14:textId="77777777" w:rsidTr="00F812D0">
        <w:tc>
          <w:tcPr>
            <w:tcW w:w="2245" w:type="dxa"/>
          </w:tcPr>
          <w:p w14:paraId="273B1A5A" w14:textId="77777777" w:rsidR="00595008" w:rsidRPr="00C50515" w:rsidRDefault="000E0C3A" w:rsidP="00F812D0">
            <w:pPr>
              <w:pStyle w:val="Ttulo1"/>
              <w:rPr>
                <w:rFonts w:eastAsiaTheme="minorHAnsi" w:cstheme="minorBidi"/>
                <w:sz w:val="28"/>
                <w:szCs w:val="28"/>
                <w:lang w:val="pt-BR"/>
              </w:rPr>
            </w:pPr>
            <w:r>
              <w:rPr>
                <w:lang w:val="pt-BR"/>
              </w:rPr>
              <w:t>Grupo:</w:t>
            </w:r>
          </w:p>
        </w:tc>
        <w:tc>
          <w:tcPr>
            <w:tcW w:w="7105" w:type="dxa"/>
          </w:tcPr>
          <w:p w14:paraId="216EB38E" w14:textId="77777777" w:rsidR="00595008" w:rsidRPr="00C50515" w:rsidRDefault="00AF16E1" w:rsidP="00F812D0">
            <w:pPr>
              <w:rPr>
                <w:lang w:val="pt-BR"/>
              </w:rPr>
            </w:pPr>
            <w:r>
              <w:rPr>
                <w:lang w:val="pt-BR"/>
              </w:rPr>
              <w:t>Leonar</w:t>
            </w:r>
            <w:r w:rsidR="00977B33">
              <w:rPr>
                <w:lang w:val="pt-BR"/>
              </w:rPr>
              <w:t>do Tavares, Pablo Silva, Miguel Manso e Ruan Carlos</w:t>
            </w:r>
          </w:p>
        </w:tc>
      </w:tr>
      <w:tr w:rsidR="00595008" w:rsidRPr="00C50515" w14:paraId="6C299639" w14:textId="77777777" w:rsidTr="00F812D0">
        <w:tc>
          <w:tcPr>
            <w:tcW w:w="2245" w:type="dxa"/>
          </w:tcPr>
          <w:p w14:paraId="0E10540F" w14:textId="77777777" w:rsidR="006C3412" w:rsidRPr="00C50515" w:rsidRDefault="000E0C3A" w:rsidP="00F812D0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7105" w:type="dxa"/>
          </w:tcPr>
          <w:p w14:paraId="23757581" w14:textId="77777777"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>Murilo Silva</w:t>
            </w:r>
          </w:p>
        </w:tc>
      </w:tr>
      <w:tr w:rsidR="00595008" w:rsidRPr="00C50515" w14:paraId="644984EA" w14:textId="77777777" w:rsidTr="00F812D0">
        <w:tc>
          <w:tcPr>
            <w:tcW w:w="2245" w:type="dxa"/>
          </w:tcPr>
          <w:p w14:paraId="12750A09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 w:rsidRPr="000E0C3A">
              <w:rPr>
                <w:lang w:val="pt-BR"/>
              </w:rPr>
              <w:t>Tema</w:t>
            </w:r>
            <w:r>
              <w:rPr>
                <w:lang w:val="pt-BR"/>
              </w:rPr>
              <w:t>:</w:t>
            </w:r>
          </w:p>
        </w:tc>
        <w:tc>
          <w:tcPr>
            <w:tcW w:w="7105" w:type="dxa"/>
          </w:tcPr>
          <w:p w14:paraId="2F0EC287" w14:textId="77777777" w:rsidR="00595008" w:rsidRPr="00C50515" w:rsidRDefault="00977B33" w:rsidP="00F812D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Bivago</w:t>
            </w:r>
            <w:proofErr w:type="spellEnd"/>
          </w:p>
        </w:tc>
      </w:tr>
      <w:tr w:rsidR="00595008" w:rsidRPr="00C50515" w14:paraId="68DDEB0B" w14:textId="77777777" w:rsidTr="00F812D0">
        <w:tc>
          <w:tcPr>
            <w:tcW w:w="2245" w:type="dxa"/>
          </w:tcPr>
          <w:p w14:paraId="737CF6F9" w14:textId="77777777" w:rsidR="00757863" w:rsidRPr="00C50515" w:rsidRDefault="000E0C3A" w:rsidP="000E0C3A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Objetivo:</w:t>
            </w:r>
          </w:p>
        </w:tc>
        <w:tc>
          <w:tcPr>
            <w:tcW w:w="7105" w:type="dxa"/>
          </w:tcPr>
          <w:p w14:paraId="1C1B92DD" w14:textId="77777777" w:rsidR="00595008" w:rsidRPr="00C50515" w:rsidRDefault="00977B33" w:rsidP="00F812D0">
            <w:pPr>
              <w:rPr>
                <w:lang w:val="pt-BR"/>
              </w:rPr>
            </w:pPr>
            <w:r>
              <w:rPr>
                <w:lang w:val="pt-BR"/>
              </w:rPr>
              <w:t>Entregar o CRUD completamente funcional nesse projeto</w:t>
            </w:r>
          </w:p>
        </w:tc>
      </w:tr>
    </w:tbl>
    <w:p w14:paraId="248EFF22" w14:textId="77777777" w:rsidR="00595008" w:rsidRDefault="00595008">
      <w:pPr>
        <w:rPr>
          <w:rFonts w:ascii="Segoe UI" w:hAnsi="Segoe UI" w:cs="Segoe UI"/>
          <w:lang w:val="pt-BR"/>
        </w:rPr>
      </w:pPr>
    </w:p>
    <w:p w14:paraId="1CDE71AD" w14:textId="77777777" w:rsidR="000E0C3A" w:rsidRPr="000E0C3A" w:rsidRDefault="000E0C3A">
      <w:pPr>
        <w:rPr>
          <w:rFonts w:ascii="Segoe UI" w:hAnsi="Segoe UI" w:cs="Segoe UI"/>
          <w:b/>
          <w:lang w:val="pt-BR"/>
        </w:rPr>
      </w:pPr>
      <w:r w:rsidRPr="000E0C3A">
        <w:rPr>
          <w:rFonts w:ascii="Segoe UI" w:hAnsi="Segoe UI" w:cs="Segoe UI"/>
          <w:b/>
          <w:lang w:val="pt-BR"/>
        </w:rPr>
        <w:t>Cronograma</w:t>
      </w:r>
    </w:p>
    <w:tbl>
      <w:tblPr>
        <w:tblW w:w="9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397"/>
        <w:gridCol w:w="1265"/>
        <w:gridCol w:w="1658"/>
      </w:tblGrid>
      <w:tr w:rsidR="000E0C3A" w:rsidRPr="000E0C3A" w14:paraId="57F7ED88" w14:textId="77777777" w:rsidTr="002F533B">
        <w:trPr>
          <w:trHeight w:val="9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C7C7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Sprint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CD2B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ED71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Membro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0DF2" w14:textId="77777777" w:rsidR="000E0C3A" w:rsidRPr="000E0C3A" w:rsidRDefault="000E0C3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</w:pPr>
            <w:r w:rsidRPr="000E0C3A"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 xml:space="preserve">Entrega </w:t>
            </w:r>
            <w:r>
              <w:rPr>
                <w:rFonts w:ascii="Trebuchet MS" w:eastAsia="Times New Roman" w:hAnsi="Trebuchet MS" w:cs="Times New Roman"/>
                <w:b/>
                <w:bCs/>
                <w:color w:val="375623"/>
                <w:sz w:val="22"/>
                <w:szCs w:val="22"/>
                <w:lang w:val="pt-BR" w:eastAsia="pt-BR"/>
              </w:rPr>
              <w:t>Prevista</w:t>
            </w:r>
          </w:p>
        </w:tc>
      </w:tr>
      <w:tr w:rsidR="000E0C3A" w:rsidRPr="000E0C3A" w14:paraId="4120F53D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D605478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DER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Script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395662B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baseado no tema o DER e o Sprint do banco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257D7303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 e Pablo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58B20970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0B661A97" w14:textId="77777777" w:rsidTr="002F533B">
        <w:trPr>
          <w:trHeight w:val="72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000D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Utils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Assets</w:t>
            </w:r>
            <w:proofErr w:type="spellEnd"/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B2DC" w14:textId="77777777" w:rsid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base do projeto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Paleta de cores</w:t>
            </w:r>
          </w:p>
          <w:p w14:paraId="54858E58" w14:textId="77777777" w:rsidR="0044523E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Limpar Vite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br/>
              <w:t>Organização de pastas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9984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24BC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3F492C96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716C19C" w14:textId="77777777" w:rsidR="000E0C3A" w:rsidRPr="000E0C3A" w:rsidRDefault="0044523E" w:rsidP="001C6BF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F0E64B2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Criar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mockup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 e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wireframe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1639F781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Ruan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8D8C6A3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5F78D289" w14:textId="77777777" w:rsidTr="002F533B">
        <w:trPr>
          <w:trHeight w:val="72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5A5E" w14:textId="77777777" w:rsidR="000E0C3A" w:rsidRPr="000E0C3A" w:rsidRDefault="0044523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Base</w:t>
            </w:r>
          </w:p>
        </w:tc>
        <w:tc>
          <w:tcPr>
            <w:tcW w:w="4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CD39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Criação do servidor para conectar o banco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CDF6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306E" w14:textId="77777777" w:rsidR="000E0C3A" w:rsidRPr="000E0C3A" w:rsidRDefault="001C6BF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21/08</w:t>
            </w:r>
          </w:p>
        </w:tc>
      </w:tr>
      <w:tr w:rsidR="000E0C3A" w:rsidRPr="000E0C3A" w14:paraId="03AC0DE4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3931C529" w14:textId="2A3647D5" w:rsidR="000E0C3A" w:rsidRPr="000E0C3A" w:rsidRDefault="004B508E" w:rsidP="004B508E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Criar o </w:t>
            </w:r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create</w:t>
            </w:r>
            <w:proofErr w:type="spellEnd"/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4565853E" w14:textId="1B2BF9DF" w:rsidR="000E0C3A" w:rsidRPr="000E0C3A" w:rsidRDefault="004B508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create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2B58313" w14:textId="7B61745C" w:rsidR="000E0C3A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</w:t>
            </w:r>
            <w:r w:rsidR="007E1A33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iguel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center"/>
            <w:hideMark/>
          </w:tcPr>
          <w:p w14:paraId="68724ACA" w14:textId="51E98E65" w:rsidR="000E0C3A" w:rsidRPr="000E0C3A" w:rsidRDefault="004B508E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0E0C3A" w:rsidRPr="000E0C3A" w14:paraId="0A4BF1BF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8385" w14:textId="5F9ED576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read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7F27" w14:textId="7FBC1949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read</w:t>
            </w:r>
            <w:proofErr w:type="spellEnd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9BC22" w14:textId="42561047" w:rsidR="000E0C3A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</w:t>
            </w:r>
            <w:r w:rsidR="007E1A33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urilo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2A55" w14:textId="3B76A286" w:rsidR="000E0C3A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F533B" w:rsidRPr="000E0C3A" w14:paraId="36335887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197F851" w14:textId="1FDF0BB4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“update”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4E1E0A66" w14:textId="0E5181C7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“update”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7181D620" w14:textId="64A5CAF9" w:rsidR="002F533B" w:rsidRPr="000E0C3A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Pablo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D00791F" w14:textId="10D2CC08" w:rsidR="002F533B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</w:t>
            </w:r>
            <w:r w:rsidR="002F533B"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/0</w:t>
            </w: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8</w:t>
            </w:r>
          </w:p>
        </w:tc>
      </w:tr>
      <w:tr w:rsidR="002F533B" w:rsidRPr="000E0C3A" w14:paraId="5AFB876F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71F2" w14:textId="19467BF2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Criar o “delete”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0690" w14:textId="1E5CB0E2" w:rsidR="002F533B" w:rsidRPr="000E0C3A" w:rsidRDefault="002F533B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Programar o “delete” do CRUD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9E40" w14:textId="422750C3" w:rsidR="002F533B" w:rsidRPr="000E0C3A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Leonardo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6D237" w14:textId="10EAE048" w:rsidR="002F533B" w:rsidRPr="000E0C3A" w:rsidRDefault="00A863ED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F533B" w:rsidRPr="000E0C3A" w14:paraId="669EBFE3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018888D" w14:textId="1648B930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lastRenderedPageBreak/>
              <w:t>Auxilio e teste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83B4756" w14:textId="51C6B4EA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Auxiliar os outros membros e checar o CRUD final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452C9E56" w14:textId="0EC033BC" w:rsidR="002F533B" w:rsidRPr="000E0C3A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Ruan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BC318E4" w14:textId="11909874" w:rsidR="002F533B" w:rsidRDefault="00226D95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28/08</w:t>
            </w:r>
          </w:p>
        </w:tc>
      </w:tr>
      <w:tr w:rsidR="00226D95" w:rsidRPr="000E0C3A" w14:paraId="23B342B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84A61" w14:textId="57419A72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Login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A386B" w14:textId="68921DD6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login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17CC" w14:textId="6AD0CCBD" w:rsidR="00226D95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 e Leonardo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4A60E" w14:textId="2E420BF2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04/09</w:t>
            </w:r>
          </w:p>
        </w:tc>
      </w:tr>
      <w:tr w:rsidR="00226D95" w:rsidRPr="000E0C3A" w14:paraId="1D42F9EE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5A9622C" w14:textId="08814114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Cadastro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E280A19" w14:textId="0F9C2C85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cadastro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118524D" w14:textId="2F039704" w:rsidR="00226D95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Miguel, Pablo e Ruan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D1A1921" w14:textId="7C3BE12D" w:rsidR="00226D95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04/09</w:t>
            </w:r>
          </w:p>
        </w:tc>
      </w:tr>
      <w:tr w:rsidR="00396C07" w:rsidRPr="000E0C3A" w14:paraId="5783736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7AA3C" w14:textId="52AB7CE1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Home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AA553" w14:textId="7D275A3C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home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53FB6" w14:textId="2C0559E3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Leonardo, Miguel e Pablo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0BCC" w14:textId="179B1B1E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11/09</w:t>
            </w:r>
          </w:p>
        </w:tc>
      </w:tr>
      <w:tr w:rsidR="00396C07" w:rsidRPr="000E0C3A" w14:paraId="31CC6741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DDDF466" w14:textId="58B84E20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Viagens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06F5BB82" w14:textId="1B4987E1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Montar a página de viagens do site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C272486" w14:textId="28E1906A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Murilo e Ruan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24B0E84C" w14:textId="5A588BD0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11/09</w:t>
            </w:r>
          </w:p>
        </w:tc>
      </w:tr>
      <w:tr w:rsidR="00396C07" w:rsidRPr="000E0C3A" w14:paraId="45AB9A83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1F4C6" w14:textId="6D9927EA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Ajustes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2619" w14:textId="64371D3D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 xml:space="preserve">Verificar o site e realizar os ajustes </w:t>
            </w:r>
            <w:proofErr w:type="spellStart"/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nescessários</w:t>
            </w:r>
            <w:proofErr w:type="spellEnd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A6293" w14:textId="7003F7B5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Todos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484E9" w14:textId="20C13F87" w:rsidR="00396C07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18/09</w:t>
            </w:r>
          </w:p>
        </w:tc>
      </w:tr>
      <w:tr w:rsidR="00396C07" w:rsidRPr="000E0C3A" w14:paraId="07658B10" w14:textId="77777777" w:rsidTr="008A41AA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950453A" w14:textId="77777777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577C8E92" w14:textId="670E6C85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Não definido...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60766256" w14:textId="77777777" w:rsidR="00396C07" w:rsidRDefault="00396C07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38A75B47" w14:textId="7D394B7A" w:rsidR="00396C07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25/09</w:t>
            </w:r>
          </w:p>
        </w:tc>
      </w:tr>
      <w:tr w:rsidR="006A4C53" w:rsidRPr="000E0C3A" w14:paraId="239008BA" w14:textId="77777777" w:rsidTr="002F533B">
        <w:trPr>
          <w:trHeight w:val="7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57E5" w14:textId="77777777" w:rsidR="006A4C53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FBFBC" w14:textId="48AACB03" w:rsidR="006A4C53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Não definido...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B7D71" w14:textId="77777777" w:rsidR="006A4C53" w:rsidRDefault="006A4C53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83258" w14:textId="0BDFAEED" w:rsidR="006A4C53" w:rsidRDefault="008A41AA" w:rsidP="000E0C3A">
            <w:pPr>
              <w:spacing w:after="0" w:line="240" w:lineRule="auto"/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</w:pPr>
            <w:r>
              <w:rPr>
                <w:rFonts w:ascii="Trebuchet MS" w:eastAsia="Times New Roman" w:hAnsi="Trebuchet MS" w:cs="Times New Roman"/>
                <w:color w:val="262626"/>
                <w:sz w:val="20"/>
                <w:szCs w:val="20"/>
                <w:lang w:val="pt-BR" w:eastAsia="pt-BR"/>
              </w:rPr>
              <w:t>02/10</w:t>
            </w:r>
          </w:p>
        </w:tc>
      </w:tr>
    </w:tbl>
    <w:p w14:paraId="1E85F153" w14:textId="77777777" w:rsidR="000E0C3A" w:rsidRPr="00C50515" w:rsidRDefault="000E0C3A">
      <w:pPr>
        <w:rPr>
          <w:rFonts w:ascii="Segoe UI" w:hAnsi="Segoe UI" w:cs="Segoe UI"/>
          <w:lang w:val="pt-BR"/>
        </w:rPr>
      </w:pPr>
    </w:p>
    <w:sectPr w:rsidR="000E0C3A" w:rsidRPr="00C50515" w:rsidSect="00C50515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18C4" w14:textId="77777777" w:rsidR="009A4857" w:rsidRDefault="009A4857" w:rsidP="00E32EEA">
      <w:pPr>
        <w:spacing w:after="0" w:line="240" w:lineRule="auto"/>
      </w:pPr>
      <w:r>
        <w:separator/>
      </w:r>
    </w:p>
  </w:endnote>
  <w:endnote w:type="continuationSeparator" w:id="0">
    <w:p w14:paraId="6DB46931" w14:textId="77777777" w:rsidR="009A4857" w:rsidRDefault="009A4857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0B75" w14:textId="77777777" w:rsidR="009A4857" w:rsidRDefault="009A4857" w:rsidP="00E32EEA">
      <w:pPr>
        <w:spacing w:after="0" w:line="240" w:lineRule="auto"/>
      </w:pPr>
      <w:r>
        <w:separator/>
      </w:r>
    </w:p>
  </w:footnote>
  <w:footnote w:type="continuationSeparator" w:id="0">
    <w:p w14:paraId="02FDF967" w14:textId="77777777" w:rsidR="009A4857" w:rsidRDefault="009A4857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3A"/>
    <w:rsid w:val="00002828"/>
    <w:rsid w:val="000213FB"/>
    <w:rsid w:val="000E0C3A"/>
    <w:rsid w:val="00131A00"/>
    <w:rsid w:val="001C6BFA"/>
    <w:rsid w:val="00226D95"/>
    <w:rsid w:val="00291026"/>
    <w:rsid w:val="002F533B"/>
    <w:rsid w:val="00396C07"/>
    <w:rsid w:val="00397814"/>
    <w:rsid w:val="003C06EB"/>
    <w:rsid w:val="0044523E"/>
    <w:rsid w:val="004B508E"/>
    <w:rsid w:val="00595008"/>
    <w:rsid w:val="006A4C53"/>
    <w:rsid w:val="006C3412"/>
    <w:rsid w:val="00757863"/>
    <w:rsid w:val="007E1A33"/>
    <w:rsid w:val="00886B5E"/>
    <w:rsid w:val="008A41AA"/>
    <w:rsid w:val="008D1197"/>
    <w:rsid w:val="00977B33"/>
    <w:rsid w:val="009A4857"/>
    <w:rsid w:val="009E73A7"/>
    <w:rsid w:val="009F6BA9"/>
    <w:rsid w:val="00A15C29"/>
    <w:rsid w:val="00A46AE5"/>
    <w:rsid w:val="00A66E7A"/>
    <w:rsid w:val="00A863ED"/>
    <w:rsid w:val="00AF16E1"/>
    <w:rsid w:val="00B77A95"/>
    <w:rsid w:val="00C50515"/>
    <w:rsid w:val="00DC587E"/>
    <w:rsid w:val="00E32EEA"/>
    <w:rsid w:val="00F812D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7085E"/>
  <w15:chartTrackingRefBased/>
  <w15:docId w15:val="{0F290915-409A-4C07-9FCF-6E31A0A2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Anota&#231;&#245;es%20da%20apresenta&#231;&#227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6EE06-D8D8-42D6-87ED-060DE7BE3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da apresentação</Template>
  <TotalTime>121</TotalTime>
  <Pages>2</Pages>
  <Words>199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Lab5-Professor</dc:creator>
  <cp:keywords/>
  <dc:description/>
  <cp:lastModifiedBy>Usuario</cp:lastModifiedBy>
  <cp:revision>3</cp:revision>
  <dcterms:created xsi:type="dcterms:W3CDTF">2022-08-10T22:45:00Z</dcterms:created>
  <dcterms:modified xsi:type="dcterms:W3CDTF">2022-08-15T23:56:00Z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</Properties>
</file>